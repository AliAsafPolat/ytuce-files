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AC3" w:rsidRDefault="00572AC3" w:rsidP="00572AC3">
      <w:pPr>
        <w:jc w:val="both"/>
        <w:rPr>
          <w:b w:val="0"/>
          <w:sz w:val="24"/>
          <w:u w:val="none"/>
        </w:rPr>
      </w:pPr>
    </w:p>
    <w:p w:rsidR="00572AC3" w:rsidRDefault="00572AC3" w:rsidP="00572AC3">
      <w:pPr>
        <w:pStyle w:val="ListParagraph"/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NLP Dersi Proje Önerileri</w:t>
      </w:r>
    </w:p>
    <w:p w:rsidR="00572AC3" w:rsidRDefault="00572AC3" w:rsidP="00572AC3">
      <w:pPr>
        <w:pStyle w:val="ListParagraph"/>
        <w:spacing w:line="360" w:lineRule="auto"/>
        <w:jc w:val="both"/>
        <w:rPr>
          <w:b w:val="0"/>
          <w:sz w:val="24"/>
          <w:u w:val="none"/>
        </w:rPr>
      </w:pPr>
    </w:p>
    <w:p w:rsidR="00572AC3" w:rsidRDefault="00572AC3" w:rsidP="00572AC3">
      <w:pPr>
        <w:pStyle w:val="ListParagraph"/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Projeler sosyal medya üzerine geliştirilecektir. Aşağıda bazı proje konusu için öneriler sunulmuştur. Bu önerilere yenileri eklenebilir. Sizlerden de proje önerisi gelebilir. Ancak onay aldıktan sonra projeye başlıyabilirsiniz. Projeler 2 kişi tarafından yapılabilir. Dönemin son ders gününde gösterilecektir. Gösterim sırasında projenin amacı ve yapılanları anlatan bir rapor teslim edilmesi önemlidir</w:t>
      </w:r>
    </w:p>
    <w:p w:rsidR="00572AC3" w:rsidRDefault="00572AC3" w:rsidP="00572AC3">
      <w:pPr>
        <w:pStyle w:val="ListParagraph"/>
        <w:spacing w:line="360" w:lineRule="auto"/>
        <w:jc w:val="both"/>
        <w:rPr>
          <w:b w:val="0"/>
          <w:sz w:val="24"/>
          <w:u w:val="none"/>
        </w:rPr>
      </w:pPr>
    </w:p>
    <w:p w:rsidR="00FC3214" w:rsidRDefault="00572AC3" w:rsidP="00572AC3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sz w:val="24"/>
          <w:u w:val="none"/>
        </w:rPr>
      </w:pPr>
      <w:r w:rsidRPr="00572AC3">
        <w:rPr>
          <w:b w:val="0"/>
          <w:sz w:val="24"/>
          <w:u w:val="none"/>
        </w:rPr>
        <w:t>Sosyal medya verileri üzerinden etkinlik tespiti</w:t>
      </w:r>
    </w:p>
    <w:p w:rsidR="00572AC3" w:rsidRDefault="00572AC3" w:rsidP="00572AC3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Yeni bir etkinlik bilgisi bulmak</w:t>
      </w:r>
    </w:p>
    <w:p w:rsidR="00572AC3" w:rsidRDefault="00572AC3" w:rsidP="00572AC3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Tarihi belli olan etkinlikleri izlemek</w:t>
      </w:r>
    </w:p>
    <w:p w:rsidR="00572AC3" w:rsidRDefault="00572AC3" w:rsidP="00572AC3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Yorumlardan olumlu olumsuz olarak sentiment analizi yapmak</w:t>
      </w:r>
    </w:p>
    <w:p w:rsidR="00572AC3" w:rsidRDefault="00572AC3" w:rsidP="00572AC3">
      <w:pPr>
        <w:pStyle w:val="ListParagraph"/>
        <w:numPr>
          <w:ilvl w:val="0"/>
          <w:numId w:val="2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TT, RT yapılma istatistiklerini çıkarma</w:t>
      </w:r>
    </w:p>
    <w:p w:rsidR="00572AC3" w:rsidRDefault="00572AC3" w:rsidP="00572AC3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Bir Twitter kullanıcısının güvenilirliğinin tespit edimesi. Bir uygulama içerisinde kullanma.</w:t>
      </w:r>
    </w:p>
    <w:p w:rsidR="00572AC3" w:rsidRDefault="00572AC3" w:rsidP="00572AC3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Tweet içerisinde bir soru sorulmuş ise sorunun tespit edilmesi ve bu soruya verilen cevapların çıkarılması. Cevapların benzerliklerinin derecelendirilmesi.</w:t>
      </w:r>
    </w:p>
    <w:p w:rsidR="00572AC3" w:rsidRDefault="00572AC3" w:rsidP="00572AC3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Tweet lerin etiketleme yapılmadan içeriklerine göre kümelere ayrılması. Farklı kümeleme algoritmalarının kullanılması. Kanopy ve K-Means algoritması.</w:t>
      </w:r>
    </w:p>
    <w:p w:rsidR="00572AC3" w:rsidRDefault="00572AC3" w:rsidP="00572AC3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TrendTopic olan tweetlerden varlık isimlerinin (name entity) çıkarılması.</w:t>
      </w:r>
    </w:p>
    <w:p w:rsidR="00572AC3" w:rsidRPr="00572AC3" w:rsidRDefault="00572AC3" w:rsidP="00572AC3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sz w:val="24"/>
          <w:u w:val="none"/>
        </w:rPr>
      </w:pPr>
      <w:r>
        <w:rPr>
          <w:b w:val="0"/>
          <w:sz w:val="24"/>
          <w:u w:val="none"/>
        </w:rPr>
        <w:t>TrendTopic altında yer alan tweetlerin özetlenmesi.</w:t>
      </w:r>
      <w:bookmarkStart w:id="0" w:name="_GoBack"/>
      <w:bookmarkEnd w:id="0"/>
    </w:p>
    <w:p w:rsidR="00572AC3" w:rsidRPr="00572AC3" w:rsidRDefault="00572AC3">
      <w:pPr>
        <w:rPr>
          <w:b w:val="0"/>
          <w:sz w:val="24"/>
          <w:u w:val="none"/>
        </w:rPr>
      </w:pPr>
    </w:p>
    <w:sectPr w:rsidR="00572AC3" w:rsidRPr="00572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12D9"/>
    <w:multiLevelType w:val="hybridMultilevel"/>
    <w:tmpl w:val="C802A782"/>
    <w:lvl w:ilvl="0" w:tplc="14067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82632"/>
    <w:multiLevelType w:val="hybridMultilevel"/>
    <w:tmpl w:val="BDD87EF8"/>
    <w:lvl w:ilvl="0" w:tplc="24D433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C3"/>
    <w:rsid w:val="002637A5"/>
    <w:rsid w:val="00273E6B"/>
    <w:rsid w:val="00572AC3"/>
    <w:rsid w:val="00FC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14"/>
    <w:pPr>
      <w:spacing w:after="0" w:line="240" w:lineRule="auto"/>
    </w:pPr>
    <w:rPr>
      <w:rFonts w:ascii="Times New Roman" w:hAnsi="Times New Roman"/>
      <w:b/>
      <w:bCs/>
      <w:shadow/>
      <w:color w:val="000000"/>
      <w:sz w:val="40"/>
      <w:szCs w:val="24"/>
      <w:u w:val="single"/>
      <w:lang w:val="tr-TR"/>
    </w:rPr>
  </w:style>
  <w:style w:type="paragraph" w:styleId="Heading1">
    <w:name w:val="heading 1"/>
    <w:basedOn w:val="Normal"/>
    <w:next w:val="Normal"/>
    <w:link w:val="Heading1Char"/>
    <w:qFormat/>
    <w:rsid w:val="00FC3214"/>
    <w:pPr>
      <w:keepNext/>
      <w:jc w:val="center"/>
      <w:outlineLvl w:val="0"/>
    </w:pPr>
    <w:rPr>
      <w:rFonts w:eastAsia="Times New Roman" w:cs="Times New Roman"/>
      <w:sz w:val="2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214"/>
    <w:rPr>
      <w:rFonts w:ascii="Times New Roman" w:eastAsia="Times New Roman" w:hAnsi="Times New Roman" w:cs="Times New Roman"/>
      <w:b/>
      <w:bCs/>
      <w:shadow/>
      <w:color w:val="000000"/>
      <w:sz w:val="24"/>
      <w:szCs w:val="24"/>
      <w:lang w:val="tr-TR"/>
    </w:rPr>
  </w:style>
  <w:style w:type="paragraph" w:styleId="ListParagraph">
    <w:name w:val="List Paragraph"/>
    <w:basedOn w:val="Normal"/>
    <w:uiPriority w:val="34"/>
    <w:qFormat/>
    <w:rsid w:val="00572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214"/>
    <w:pPr>
      <w:spacing w:after="0" w:line="240" w:lineRule="auto"/>
    </w:pPr>
    <w:rPr>
      <w:rFonts w:ascii="Times New Roman" w:hAnsi="Times New Roman"/>
      <w:b/>
      <w:bCs/>
      <w:shadow/>
      <w:color w:val="000000"/>
      <w:sz w:val="40"/>
      <w:szCs w:val="24"/>
      <w:u w:val="single"/>
      <w:lang w:val="tr-TR"/>
    </w:rPr>
  </w:style>
  <w:style w:type="paragraph" w:styleId="Heading1">
    <w:name w:val="heading 1"/>
    <w:basedOn w:val="Normal"/>
    <w:next w:val="Normal"/>
    <w:link w:val="Heading1Char"/>
    <w:qFormat/>
    <w:rsid w:val="00FC3214"/>
    <w:pPr>
      <w:keepNext/>
      <w:jc w:val="center"/>
      <w:outlineLvl w:val="0"/>
    </w:pPr>
    <w:rPr>
      <w:rFonts w:eastAsia="Times New Roman" w:cs="Times New Roman"/>
      <w:sz w:val="24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214"/>
    <w:rPr>
      <w:rFonts w:ascii="Times New Roman" w:eastAsia="Times New Roman" w:hAnsi="Times New Roman" w:cs="Times New Roman"/>
      <w:b/>
      <w:bCs/>
      <w:shadow/>
      <w:color w:val="000000"/>
      <w:sz w:val="24"/>
      <w:szCs w:val="24"/>
      <w:lang w:val="tr-TR"/>
    </w:rPr>
  </w:style>
  <w:style w:type="paragraph" w:styleId="ListParagraph">
    <w:name w:val="List Paragraph"/>
    <w:basedOn w:val="Normal"/>
    <w:uiPriority w:val="34"/>
    <w:qFormat/>
    <w:rsid w:val="0057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5C4137F0</Template>
  <TotalTime>11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YTU CE Dept.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 DIRI</dc:creator>
  <cp:lastModifiedBy>Banu DIRI</cp:lastModifiedBy>
  <cp:revision>1</cp:revision>
  <dcterms:created xsi:type="dcterms:W3CDTF">2016-10-05T09:16:00Z</dcterms:created>
  <dcterms:modified xsi:type="dcterms:W3CDTF">2016-10-05T09:27:00Z</dcterms:modified>
</cp:coreProperties>
</file>