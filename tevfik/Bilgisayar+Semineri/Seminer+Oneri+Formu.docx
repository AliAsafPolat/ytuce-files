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2551"/>
        <w:gridCol w:w="1199"/>
        <w:gridCol w:w="4300"/>
      </w:tblGrid>
      <w:tr w:rsidR="00FE5E47" w:rsidRPr="00C71E7F" w:rsidTr="00D8692C">
        <w:tc>
          <w:tcPr>
            <w:tcW w:w="9576" w:type="dxa"/>
            <w:gridSpan w:val="4"/>
            <w:shd w:val="clear" w:color="auto" w:fill="D9D9D9" w:themeFill="background1" w:themeFillShade="D9"/>
          </w:tcPr>
          <w:p w:rsidR="00FE5E47" w:rsidRPr="00C71E7F" w:rsidRDefault="00FE5E47" w:rsidP="00FE5E47">
            <w:pPr>
              <w:tabs>
                <w:tab w:val="left" w:pos="2396"/>
              </w:tabs>
              <w:jc w:val="center"/>
              <w:rPr>
                <w:b/>
                <w:sz w:val="28"/>
                <w:szCs w:val="28"/>
              </w:rPr>
            </w:pPr>
            <w:r w:rsidRPr="00C71E7F">
              <w:rPr>
                <w:b/>
                <w:sz w:val="28"/>
                <w:szCs w:val="28"/>
              </w:rPr>
              <w:t>0112820 Bilgisayar Semineri Konu Öneri Formu</w:t>
            </w:r>
          </w:p>
        </w:tc>
      </w:tr>
      <w:tr w:rsidR="00D8692C" w:rsidRPr="00C71E7F" w:rsidTr="00D8692C">
        <w:tc>
          <w:tcPr>
            <w:tcW w:w="1526" w:type="dxa"/>
            <w:shd w:val="clear" w:color="auto" w:fill="D9D9D9" w:themeFill="background1" w:themeFillShade="D9"/>
          </w:tcPr>
          <w:p w:rsidR="00D8692C" w:rsidRPr="00C71E7F" w:rsidRDefault="00D8692C" w:rsidP="005D4DFF">
            <w:pPr>
              <w:tabs>
                <w:tab w:val="left" w:pos="2396"/>
              </w:tabs>
              <w:jc w:val="both"/>
              <w:rPr>
                <w:b/>
              </w:rPr>
            </w:pPr>
            <w:r w:rsidRPr="00C71E7F">
              <w:rPr>
                <w:b/>
              </w:rPr>
              <w:t>Öğrenci No:</w:t>
            </w:r>
          </w:p>
        </w:tc>
        <w:tc>
          <w:tcPr>
            <w:tcW w:w="2551" w:type="dxa"/>
          </w:tcPr>
          <w:p w:rsidR="00D8692C" w:rsidRPr="00C71E7F" w:rsidRDefault="00D8692C" w:rsidP="005D4DFF">
            <w:pPr>
              <w:tabs>
                <w:tab w:val="left" w:pos="2396"/>
              </w:tabs>
              <w:jc w:val="both"/>
            </w:pPr>
          </w:p>
        </w:tc>
        <w:tc>
          <w:tcPr>
            <w:tcW w:w="1199" w:type="dxa"/>
            <w:shd w:val="clear" w:color="auto" w:fill="D9D9D9" w:themeFill="background1" w:themeFillShade="D9"/>
          </w:tcPr>
          <w:p w:rsidR="00D8692C" w:rsidRPr="00C71E7F" w:rsidRDefault="00D8692C" w:rsidP="00D8692C">
            <w:pPr>
              <w:tabs>
                <w:tab w:val="left" w:pos="2396"/>
              </w:tabs>
              <w:jc w:val="both"/>
              <w:rPr>
                <w:b/>
              </w:rPr>
            </w:pPr>
            <w:r w:rsidRPr="00C71E7F">
              <w:rPr>
                <w:b/>
              </w:rPr>
              <w:t xml:space="preserve">Adı Soyadı </w:t>
            </w:r>
          </w:p>
        </w:tc>
        <w:tc>
          <w:tcPr>
            <w:tcW w:w="4300" w:type="dxa"/>
          </w:tcPr>
          <w:p w:rsidR="00D8692C" w:rsidRPr="00C71E7F" w:rsidRDefault="00D8692C" w:rsidP="00D8692C">
            <w:pPr>
              <w:tabs>
                <w:tab w:val="left" w:pos="2396"/>
              </w:tabs>
              <w:jc w:val="both"/>
            </w:pPr>
          </w:p>
        </w:tc>
      </w:tr>
      <w:tr w:rsidR="00D8692C" w:rsidRPr="00C71E7F" w:rsidTr="00D8692C">
        <w:tc>
          <w:tcPr>
            <w:tcW w:w="1526" w:type="dxa"/>
            <w:shd w:val="clear" w:color="auto" w:fill="D9D9D9" w:themeFill="background1" w:themeFillShade="D9"/>
          </w:tcPr>
          <w:p w:rsidR="00D8692C" w:rsidRPr="00C71E7F" w:rsidRDefault="00C71E7F" w:rsidP="005D4DFF">
            <w:pPr>
              <w:tabs>
                <w:tab w:val="left" w:pos="2396"/>
              </w:tabs>
              <w:jc w:val="both"/>
              <w:rPr>
                <w:b/>
              </w:rPr>
            </w:pPr>
            <w:r w:rsidRPr="00C71E7F">
              <w:rPr>
                <w:b/>
              </w:rPr>
              <w:t>Konu:</w:t>
            </w:r>
          </w:p>
        </w:tc>
        <w:tc>
          <w:tcPr>
            <w:tcW w:w="8050" w:type="dxa"/>
            <w:gridSpan w:val="3"/>
          </w:tcPr>
          <w:p w:rsidR="00D8692C" w:rsidRPr="00C71E7F" w:rsidRDefault="00D8692C" w:rsidP="00D8692C">
            <w:pPr>
              <w:tabs>
                <w:tab w:val="left" w:pos="2396"/>
              </w:tabs>
              <w:jc w:val="both"/>
              <w:rPr>
                <w:i/>
              </w:rPr>
            </w:pPr>
            <w:r w:rsidRPr="00C71E7F">
              <w:rPr>
                <w:i/>
              </w:rPr>
              <w:t xml:space="preserve">Önerdiğiniz konu ismini (Türkçe ve İngilizce olarak) yazınız </w:t>
            </w:r>
          </w:p>
        </w:tc>
      </w:tr>
      <w:tr w:rsidR="00D8692C" w:rsidRPr="00C71E7F" w:rsidTr="00D8692C">
        <w:tc>
          <w:tcPr>
            <w:tcW w:w="1526" w:type="dxa"/>
            <w:shd w:val="clear" w:color="auto" w:fill="D9D9D9" w:themeFill="background1" w:themeFillShade="D9"/>
          </w:tcPr>
          <w:p w:rsidR="00D8692C" w:rsidRPr="00C71E7F" w:rsidRDefault="00D8692C" w:rsidP="005D4DFF">
            <w:pPr>
              <w:tabs>
                <w:tab w:val="left" w:pos="2396"/>
              </w:tabs>
              <w:jc w:val="both"/>
              <w:rPr>
                <w:b/>
              </w:rPr>
            </w:pPr>
            <w:r w:rsidRPr="00C71E7F">
              <w:rPr>
                <w:b/>
              </w:rPr>
              <w:t>Özet:</w:t>
            </w:r>
          </w:p>
        </w:tc>
        <w:tc>
          <w:tcPr>
            <w:tcW w:w="8050" w:type="dxa"/>
            <w:gridSpan w:val="3"/>
          </w:tcPr>
          <w:p w:rsidR="00D8692C" w:rsidRPr="00C71E7F" w:rsidRDefault="005A5F23" w:rsidP="005D4DFF">
            <w:pPr>
              <w:tabs>
                <w:tab w:val="left" w:pos="2396"/>
              </w:tabs>
              <w:jc w:val="both"/>
              <w:rPr>
                <w:i/>
              </w:rPr>
            </w:pPr>
            <w:r w:rsidRPr="00C71E7F">
              <w:rPr>
                <w:i/>
              </w:rPr>
              <w:t>3</w:t>
            </w:r>
            <w:r w:rsidR="00D8692C" w:rsidRPr="00C71E7F">
              <w:rPr>
                <w:i/>
              </w:rPr>
              <w:t xml:space="preserve">0 kelimeye kadar bir özet veriniz </w:t>
            </w:r>
          </w:p>
          <w:p w:rsidR="00D8692C" w:rsidRPr="00C71E7F" w:rsidRDefault="00D8692C" w:rsidP="005D4DFF">
            <w:pPr>
              <w:tabs>
                <w:tab w:val="left" w:pos="2396"/>
              </w:tabs>
              <w:jc w:val="both"/>
              <w:rPr>
                <w:i/>
              </w:rPr>
            </w:pPr>
          </w:p>
          <w:p w:rsidR="00D8692C" w:rsidRPr="00C71E7F" w:rsidRDefault="00D8692C" w:rsidP="005D4DFF">
            <w:pPr>
              <w:tabs>
                <w:tab w:val="left" w:pos="2396"/>
              </w:tabs>
              <w:jc w:val="both"/>
              <w:rPr>
                <w:i/>
              </w:rPr>
            </w:pPr>
          </w:p>
          <w:p w:rsidR="00D8692C" w:rsidRPr="00C71E7F" w:rsidRDefault="00D8692C" w:rsidP="005D4DFF">
            <w:pPr>
              <w:tabs>
                <w:tab w:val="left" w:pos="2396"/>
              </w:tabs>
              <w:jc w:val="both"/>
              <w:rPr>
                <w:i/>
              </w:rPr>
            </w:pPr>
          </w:p>
          <w:p w:rsidR="00D8692C" w:rsidRPr="00C71E7F" w:rsidRDefault="00D8692C" w:rsidP="005D4DFF">
            <w:pPr>
              <w:tabs>
                <w:tab w:val="left" w:pos="2396"/>
              </w:tabs>
              <w:jc w:val="both"/>
              <w:rPr>
                <w:i/>
              </w:rPr>
            </w:pPr>
          </w:p>
          <w:p w:rsidR="00D8692C" w:rsidRPr="00C71E7F" w:rsidRDefault="00D8692C" w:rsidP="005D4DFF">
            <w:pPr>
              <w:tabs>
                <w:tab w:val="left" w:pos="2396"/>
              </w:tabs>
              <w:jc w:val="both"/>
              <w:rPr>
                <w:i/>
              </w:rPr>
            </w:pPr>
          </w:p>
          <w:p w:rsidR="00D8692C" w:rsidRPr="00C71E7F" w:rsidRDefault="00D8692C" w:rsidP="005D4DFF">
            <w:pPr>
              <w:tabs>
                <w:tab w:val="left" w:pos="2396"/>
              </w:tabs>
              <w:jc w:val="both"/>
              <w:rPr>
                <w:i/>
              </w:rPr>
            </w:pPr>
          </w:p>
        </w:tc>
      </w:tr>
      <w:tr w:rsidR="00D8692C" w:rsidRPr="00C71E7F" w:rsidTr="00D8692C">
        <w:tc>
          <w:tcPr>
            <w:tcW w:w="1526" w:type="dxa"/>
            <w:shd w:val="clear" w:color="auto" w:fill="D9D9D9" w:themeFill="background1" w:themeFillShade="D9"/>
          </w:tcPr>
          <w:p w:rsidR="00D8692C" w:rsidRPr="00C71E7F" w:rsidRDefault="00D8692C" w:rsidP="005D4DFF">
            <w:pPr>
              <w:tabs>
                <w:tab w:val="left" w:pos="2396"/>
              </w:tabs>
              <w:jc w:val="both"/>
              <w:rPr>
                <w:b/>
              </w:rPr>
            </w:pPr>
            <w:r w:rsidRPr="00C71E7F">
              <w:rPr>
                <w:b/>
              </w:rPr>
              <w:t>İçerik:</w:t>
            </w:r>
          </w:p>
        </w:tc>
        <w:tc>
          <w:tcPr>
            <w:tcW w:w="8050" w:type="dxa"/>
            <w:gridSpan w:val="3"/>
          </w:tcPr>
          <w:p w:rsidR="00F3075F" w:rsidRPr="00C71E7F" w:rsidRDefault="005A5F23" w:rsidP="005D4DFF">
            <w:pPr>
              <w:tabs>
                <w:tab w:val="left" w:pos="2396"/>
              </w:tabs>
              <w:jc w:val="both"/>
              <w:rPr>
                <w:i/>
              </w:rPr>
            </w:pPr>
            <w:r w:rsidRPr="00C71E7F">
              <w:rPr>
                <w:i/>
              </w:rPr>
              <w:t xml:space="preserve">Raporunuzda yer vermeyi uygun gördüğünüz alt başlıkların neler olacağını anlatan (raporunuzun iskelet yapısını ortaya koyacak) </w:t>
            </w:r>
            <w:r w:rsidR="00F3075F" w:rsidRPr="00C71E7F">
              <w:rPr>
                <w:i/>
              </w:rPr>
              <w:t xml:space="preserve">açıklamaları bu kısımda yapınız. </w:t>
            </w:r>
          </w:p>
          <w:p w:rsidR="00D8692C" w:rsidRPr="00F858F7" w:rsidRDefault="00F3075F" w:rsidP="005D4DFF">
            <w:pPr>
              <w:tabs>
                <w:tab w:val="left" w:pos="2396"/>
              </w:tabs>
              <w:jc w:val="both"/>
              <w:rPr>
                <w:i/>
                <w:color w:val="FF0000"/>
              </w:rPr>
            </w:pPr>
            <w:r w:rsidRPr="00F858F7">
              <w:rPr>
                <w:i/>
                <w:color w:val="FF0000"/>
              </w:rPr>
              <w:t xml:space="preserve">Öneri formunun tamamı tek sayfa olacaktır. </w:t>
            </w:r>
            <w:bookmarkStart w:id="0" w:name="_GoBack"/>
            <w:bookmarkEnd w:id="0"/>
          </w:p>
          <w:p w:rsidR="00D8692C" w:rsidRPr="00C71E7F" w:rsidRDefault="00D8692C" w:rsidP="005D4DFF">
            <w:pPr>
              <w:tabs>
                <w:tab w:val="left" w:pos="2396"/>
              </w:tabs>
              <w:jc w:val="both"/>
            </w:pPr>
          </w:p>
          <w:p w:rsidR="00D8692C" w:rsidRPr="00C71E7F" w:rsidRDefault="00D8692C" w:rsidP="005D4DFF">
            <w:pPr>
              <w:tabs>
                <w:tab w:val="left" w:pos="2396"/>
              </w:tabs>
              <w:jc w:val="both"/>
            </w:pPr>
          </w:p>
          <w:p w:rsidR="00D8692C" w:rsidRPr="00C71E7F" w:rsidRDefault="00D8692C" w:rsidP="005D4DFF">
            <w:pPr>
              <w:tabs>
                <w:tab w:val="left" w:pos="2396"/>
              </w:tabs>
              <w:jc w:val="both"/>
            </w:pPr>
          </w:p>
          <w:p w:rsidR="00D8692C" w:rsidRPr="00C71E7F" w:rsidRDefault="00D8692C" w:rsidP="005D4DFF">
            <w:pPr>
              <w:tabs>
                <w:tab w:val="left" w:pos="2396"/>
              </w:tabs>
              <w:jc w:val="both"/>
            </w:pPr>
          </w:p>
          <w:p w:rsidR="00D8692C" w:rsidRPr="00C71E7F" w:rsidRDefault="00D8692C" w:rsidP="005D4DFF">
            <w:pPr>
              <w:tabs>
                <w:tab w:val="left" w:pos="2396"/>
              </w:tabs>
              <w:jc w:val="both"/>
            </w:pPr>
          </w:p>
          <w:p w:rsidR="00D8692C" w:rsidRPr="00C71E7F" w:rsidRDefault="00D8692C" w:rsidP="005D4DFF">
            <w:pPr>
              <w:tabs>
                <w:tab w:val="left" w:pos="2396"/>
              </w:tabs>
              <w:jc w:val="both"/>
            </w:pPr>
          </w:p>
          <w:p w:rsidR="00D8692C" w:rsidRPr="00C71E7F" w:rsidRDefault="00D8692C" w:rsidP="005D4DFF">
            <w:pPr>
              <w:tabs>
                <w:tab w:val="left" w:pos="2396"/>
              </w:tabs>
              <w:jc w:val="both"/>
            </w:pPr>
          </w:p>
          <w:p w:rsidR="00D8692C" w:rsidRPr="00C71E7F" w:rsidRDefault="00D8692C" w:rsidP="005D4DFF">
            <w:pPr>
              <w:tabs>
                <w:tab w:val="left" w:pos="2396"/>
              </w:tabs>
              <w:jc w:val="both"/>
            </w:pPr>
          </w:p>
          <w:p w:rsidR="00D8692C" w:rsidRPr="00C71E7F" w:rsidRDefault="00D8692C" w:rsidP="005D4DFF">
            <w:pPr>
              <w:tabs>
                <w:tab w:val="left" w:pos="2396"/>
              </w:tabs>
              <w:jc w:val="both"/>
            </w:pPr>
          </w:p>
          <w:p w:rsidR="00D8692C" w:rsidRPr="00C71E7F" w:rsidRDefault="00D8692C" w:rsidP="005D4DFF">
            <w:pPr>
              <w:tabs>
                <w:tab w:val="left" w:pos="2396"/>
              </w:tabs>
              <w:jc w:val="both"/>
            </w:pPr>
          </w:p>
          <w:p w:rsidR="00D8692C" w:rsidRPr="00C71E7F" w:rsidRDefault="00D8692C" w:rsidP="005D4DFF">
            <w:pPr>
              <w:tabs>
                <w:tab w:val="left" w:pos="2396"/>
              </w:tabs>
              <w:jc w:val="both"/>
            </w:pPr>
          </w:p>
          <w:p w:rsidR="00D8692C" w:rsidRPr="00C71E7F" w:rsidRDefault="00D8692C" w:rsidP="005D4DFF">
            <w:pPr>
              <w:tabs>
                <w:tab w:val="left" w:pos="2396"/>
              </w:tabs>
              <w:jc w:val="both"/>
            </w:pPr>
          </w:p>
          <w:p w:rsidR="00D8692C" w:rsidRPr="00C71E7F" w:rsidRDefault="00D8692C" w:rsidP="005D4DFF">
            <w:pPr>
              <w:tabs>
                <w:tab w:val="left" w:pos="2396"/>
              </w:tabs>
              <w:jc w:val="both"/>
            </w:pPr>
          </w:p>
          <w:p w:rsidR="00D8692C" w:rsidRPr="00C71E7F" w:rsidRDefault="00D8692C" w:rsidP="005D4DFF">
            <w:pPr>
              <w:tabs>
                <w:tab w:val="left" w:pos="2396"/>
              </w:tabs>
              <w:jc w:val="both"/>
            </w:pPr>
          </w:p>
          <w:p w:rsidR="00D8692C" w:rsidRPr="00C71E7F" w:rsidRDefault="00D8692C" w:rsidP="005D4DFF">
            <w:pPr>
              <w:tabs>
                <w:tab w:val="left" w:pos="2396"/>
              </w:tabs>
              <w:jc w:val="both"/>
            </w:pPr>
          </w:p>
        </w:tc>
      </w:tr>
      <w:tr w:rsidR="00D8692C" w:rsidRPr="00C71E7F" w:rsidTr="00D8692C">
        <w:tc>
          <w:tcPr>
            <w:tcW w:w="1526" w:type="dxa"/>
            <w:shd w:val="clear" w:color="auto" w:fill="D9D9D9" w:themeFill="background1" w:themeFillShade="D9"/>
          </w:tcPr>
          <w:p w:rsidR="00D8692C" w:rsidRPr="00C71E7F" w:rsidRDefault="00D8692C" w:rsidP="005D4DFF">
            <w:pPr>
              <w:tabs>
                <w:tab w:val="left" w:pos="2396"/>
              </w:tabs>
              <w:jc w:val="both"/>
              <w:rPr>
                <w:b/>
              </w:rPr>
            </w:pPr>
            <w:r w:rsidRPr="00C71E7F">
              <w:rPr>
                <w:b/>
              </w:rPr>
              <w:t>Kaynaklar:</w:t>
            </w:r>
          </w:p>
        </w:tc>
        <w:tc>
          <w:tcPr>
            <w:tcW w:w="8050" w:type="dxa"/>
            <w:gridSpan w:val="3"/>
          </w:tcPr>
          <w:p w:rsidR="00B81D5B" w:rsidRDefault="00B81D5B" w:rsidP="00B81D5B">
            <w:pPr>
              <w:tabs>
                <w:tab w:val="left" w:pos="2396"/>
              </w:tabs>
              <w:jc w:val="both"/>
              <w:rPr>
                <w:i/>
              </w:rPr>
            </w:pPr>
            <w:r>
              <w:rPr>
                <w:i/>
              </w:rPr>
              <w:t xml:space="preserve">Önerinizi hazırlanırken kullandığınız kaynakları </w:t>
            </w:r>
          </w:p>
          <w:p w:rsidR="005A5F23" w:rsidRPr="00C71E7F" w:rsidRDefault="00D8692C" w:rsidP="005A5F23">
            <w:pPr>
              <w:pStyle w:val="ListParagraph"/>
              <w:numPr>
                <w:ilvl w:val="0"/>
                <w:numId w:val="1"/>
              </w:numPr>
              <w:tabs>
                <w:tab w:val="left" w:pos="2396"/>
              </w:tabs>
              <w:jc w:val="both"/>
              <w:rPr>
                <w:i/>
              </w:rPr>
            </w:pPr>
            <w:r w:rsidRPr="00C71E7F">
              <w:rPr>
                <w:i/>
              </w:rPr>
              <w:t xml:space="preserve">madde </w:t>
            </w:r>
          </w:p>
          <w:p w:rsidR="00D8692C" w:rsidRPr="00C71E7F" w:rsidRDefault="00D8692C" w:rsidP="005A5F23">
            <w:pPr>
              <w:pStyle w:val="ListParagraph"/>
              <w:numPr>
                <w:ilvl w:val="0"/>
                <w:numId w:val="1"/>
              </w:numPr>
              <w:tabs>
                <w:tab w:val="left" w:pos="2396"/>
              </w:tabs>
              <w:jc w:val="both"/>
              <w:rPr>
                <w:i/>
              </w:rPr>
            </w:pPr>
            <w:r w:rsidRPr="00C71E7F">
              <w:rPr>
                <w:i/>
              </w:rPr>
              <w:t xml:space="preserve">madde yazınız </w:t>
            </w:r>
          </w:p>
        </w:tc>
      </w:tr>
    </w:tbl>
    <w:p w:rsidR="006C2E56" w:rsidRPr="00C71E7F" w:rsidRDefault="006C2E56" w:rsidP="005D4DFF">
      <w:pPr>
        <w:tabs>
          <w:tab w:val="left" w:pos="2396"/>
        </w:tabs>
        <w:jc w:val="both"/>
      </w:pPr>
    </w:p>
    <w:p w:rsidR="0000124C" w:rsidRPr="00C71E7F" w:rsidRDefault="0000124C" w:rsidP="005D4DFF">
      <w:pPr>
        <w:tabs>
          <w:tab w:val="left" w:pos="2396"/>
        </w:tabs>
        <w:jc w:val="both"/>
      </w:pPr>
    </w:p>
    <w:sectPr w:rsidR="0000124C" w:rsidRPr="00C71E7F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8AB" w:rsidRDefault="003C38AB" w:rsidP="00460174">
      <w:pPr>
        <w:spacing w:after="0" w:line="240" w:lineRule="auto"/>
      </w:pPr>
      <w:r>
        <w:separator/>
      </w:r>
    </w:p>
  </w:endnote>
  <w:endnote w:type="continuationSeparator" w:id="0">
    <w:p w:rsidR="003C38AB" w:rsidRDefault="003C38AB" w:rsidP="00460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明朝 Pro W3">
    <w:altName w:val="Arial Unicode MS"/>
    <w:charset w:val="80"/>
    <w:family w:val="auto"/>
    <w:pitch w:val="variable"/>
    <w:sig w:usb0="00000001" w:usb1="00000000" w:usb2="01000407" w:usb3="00000000" w:csb0="0002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42F1" w:rsidRDefault="001642F1">
    <w:pPr>
      <w:pStyle w:val="Footer"/>
      <w:jc w:val="center"/>
    </w:pPr>
  </w:p>
  <w:p w:rsidR="001642F1" w:rsidRDefault="001642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8AB" w:rsidRDefault="003C38AB" w:rsidP="00460174">
      <w:pPr>
        <w:spacing w:after="0" w:line="240" w:lineRule="auto"/>
      </w:pPr>
      <w:r>
        <w:separator/>
      </w:r>
    </w:p>
  </w:footnote>
  <w:footnote w:type="continuationSeparator" w:id="0">
    <w:p w:rsidR="003C38AB" w:rsidRDefault="003C38AB" w:rsidP="00460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462" w:rsidRDefault="00126462" w:rsidP="00460174">
    <w:pPr>
      <w:tabs>
        <w:tab w:val="left" w:pos="2396"/>
      </w:tabs>
    </w:pPr>
    <w:r>
      <w:t xml:space="preserve">0112820 </w:t>
    </w:r>
    <w:r>
      <w:t>Bilgisayar Semineri – 201</w:t>
    </w:r>
    <w:r w:rsidR="00CB00C4">
      <w:t>3</w:t>
    </w:r>
    <w:r>
      <w:t xml:space="preserve">/2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06503"/>
    <w:multiLevelType w:val="hybridMultilevel"/>
    <w:tmpl w:val="E078D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F29"/>
    <w:rsid w:val="0000124C"/>
    <w:rsid w:val="00126462"/>
    <w:rsid w:val="001508F2"/>
    <w:rsid w:val="001642F1"/>
    <w:rsid w:val="001F6643"/>
    <w:rsid w:val="002270E8"/>
    <w:rsid w:val="002862CB"/>
    <w:rsid w:val="002B5397"/>
    <w:rsid w:val="002D7C8F"/>
    <w:rsid w:val="00321AB2"/>
    <w:rsid w:val="003C38AB"/>
    <w:rsid w:val="00404D52"/>
    <w:rsid w:val="00410718"/>
    <w:rsid w:val="00436CC4"/>
    <w:rsid w:val="00460174"/>
    <w:rsid w:val="004A6E62"/>
    <w:rsid w:val="004F4DAD"/>
    <w:rsid w:val="00540FFB"/>
    <w:rsid w:val="005A5F23"/>
    <w:rsid w:val="005C4C0B"/>
    <w:rsid w:val="005D4DFF"/>
    <w:rsid w:val="006101BF"/>
    <w:rsid w:val="0064038C"/>
    <w:rsid w:val="006C2E56"/>
    <w:rsid w:val="006C5F29"/>
    <w:rsid w:val="007151CA"/>
    <w:rsid w:val="007325F4"/>
    <w:rsid w:val="00740C6A"/>
    <w:rsid w:val="007B7841"/>
    <w:rsid w:val="008B6A36"/>
    <w:rsid w:val="00A00D23"/>
    <w:rsid w:val="00A4173F"/>
    <w:rsid w:val="00B81D5B"/>
    <w:rsid w:val="00B93787"/>
    <w:rsid w:val="00BB2A43"/>
    <w:rsid w:val="00BE1605"/>
    <w:rsid w:val="00C3088B"/>
    <w:rsid w:val="00C71E7F"/>
    <w:rsid w:val="00C90D71"/>
    <w:rsid w:val="00C92882"/>
    <w:rsid w:val="00CB00C4"/>
    <w:rsid w:val="00D1077F"/>
    <w:rsid w:val="00D20FDA"/>
    <w:rsid w:val="00D55ABB"/>
    <w:rsid w:val="00D8692C"/>
    <w:rsid w:val="00E21A06"/>
    <w:rsid w:val="00E803B7"/>
    <w:rsid w:val="00E964CC"/>
    <w:rsid w:val="00F3075F"/>
    <w:rsid w:val="00F858F7"/>
    <w:rsid w:val="00FB2F6D"/>
    <w:rsid w:val="00FE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174"/>
    <w:rPr>
      <w:lang w:val="tr-TR"/>
    </w:rPr>
  </w:style>
  <w:style w:type="paragraph" w:styleId="Footer">
    <w:name w:val="footer"/>
    <w:basedOn w:val="Normal"/>
    <w:link w:val="FooterChar"/>
    <w:uiPriority w:val="99"/>
    <w:unhideWhenUsed/>
    <w:rsid w:val="00460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174"/>
    <w:rPr>
      <w:lang w:val="tr-TR"/>
    </w:rPr>
  </w:style>
  <w:style w:type="character" w:styleId="Hyperlink">
    <w:name w:val="Hyperlink"/>
    <w:basedOn w:val="DefaultParagraphFont"/>
    <w:uiPriority w:val="99"/>
    <w:unhideWhenUsed/>
    <w:rsid w:val="00460174"/>
    <w:rPr>
      <w:color w:val="0000FF" w:themeColor="hyperlink"/>
      <w:u w:val="single"/>
    </w:rPr>
  </w:style>
  <w:style w:type="paragraph" w:customStyle="1" w:styleId="2-OrtaBaslk">
    <w:name w:val="2-Orta Baslık"/>
    <w:rsid w:val="005D4DFF"/>
    <w:pPr>
      <w:spacing w:after="0" w:line="240" w:lineRule="auto"/>
      <w:jc w:val="center"/>
    </w:pPr>
    <w:rPr>
      <w:rFonts w:ascii="Times New Roman" w:eastAsia="ヒラギノ明朝 Pro W3" w:hAnsi="Times" w:cs="Times New Roman"/>
      <w:b/>
      <w:sz w:val="19"/>
      <w:szCs w:val="20"/>
      <w:lang w:val="tr-TR"/>
    </w:rPr>
  </w:style>
  <w:style w:type="character" w:styleId="CommentReference">
    <w:name w:val="annotation reference"/>
    <w:basedOn w:val="DefaultParagraphFont"/>
    <w:uiPriority w:val="99"/>
    <w:semiHidden/>
    <w:unhideWhenUsed/>
    <w:rsid w:val="00FB2F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2F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2F6D"/>
    <w:rPr>
      <w:sz w:val="20"/>
      <w:szCs w:val="20"/>
      <w:lang w:val="tr-T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2F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2F6D"/>
    <w:rPr>
      <w:b/>
      <w:bCs/>
      <w:sz w:val="20"/>
      <w:szCs w:val="20"/>
      <w:lang w:val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2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F6D"/>
    <w:rPr>
      <w:rFonts w:ascii="Tahoma" w:hAnsi="Tahoma" w:cs="Tahoma"/>
      <w:sz w:val="16"/>
      <w:szCs w:val="16"/>
      <w:lang w:val="tr-TR"/>
    </w:rPr>
  </w:style>
  <w:style w:type="table" w:styleId="TableGrid">
    <w:name w:val="Table Grid"/>
    <w:basedOn w:val="TableNormal"/>
    <w:uiPriority w:val="59"/>
    <w:rsid w:val="00FE5E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5F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174"/>
    <w:rPr>
      <w:lang w:val="tr-TR"/>
    </w:rPr>
  </w:style>
  <w:style w:type="paragraph" w:styleId="Footer">
    <w:name w:val="footer"/>
    <w:basedOn w:val="Normal"/>
    <w:link w:val="FooterChar"/>
    <w:uiPriority w:val="99"/>
    <w:unhideWhenUsed/>
    <w:rsid w:val="00460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174"/>
    <w:rPr>
      <w:lang w:val="tr-TR"/>
    </w:rPr>
  </w:style>
  <w:style w:type="character" w:styleId="Hyperlink">
    <w:name w:val="Hyperlink"/>
    <w:basedOn w:val="DefaultParagraphFont"/>
    <w:uiPriority w:val="99"/>
    <w:unhideWhenUsed/>
    <w:rsid w:val="00460174"/>
    <w:rPr>
      <w:color w:val="0000FF" w:themeColor="hyperlink"/>
      <w:u w:val="single"/>
    </w:rPr>
  </w:style>
  <w:style w:type="paragraph" w:customStyle="1" w:styleId="2-OrtaBaslk">
    <w:name w:val="2-Orta Baslık"/>
    <w:rsid w:val="005D4DFF"/>
    <w:pPr>
      <w:spacing w:after="0" w:line="240" w:lineRule="auto"/>
      <w:jc w:val="center"/>
    </w:pPr>
    <w:rPr>
      <w:rFonts w:ascii="Times New Roman" w:eastAsia="ヒラギノ明朝 Pro W3" w:hAnsi="Times" w:cs="Times New Roman"/>
      <w:b/>
      <w:sz w:val="19"/>
      <w:szCs w:val="20"/>
      <w:lang w:val="tr-TR"/>
    </w:rPr>
  </w:style>
  <w:style w:type="character" w:styleId="CommentReference">
    <w:name w:val="annotation reference"/>
    <w:basedOn w:val="DefaultParagraphFont"/>
    <w:uiPriority w:val="99"/>
    <w:semiHidden/>
    <w:unhideWhenUsed/>
    <w:rsid w:val="00FB2F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2F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2F6D"/>
    <w:rPr>
      <w:sz w:val="20"/>
      <w:szCs w:val="20"/>
      <w:lang w:val="tr-T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2F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2F6D"/>
    <w:rPr>
      <w:b/>
      <w:bCs/>
      <w:sz w:val="20"/>
      <w:szCs w:val="20"/>
      <w:lang w:val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2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F6D"/>
    <w:rPr>
      <w:rFonts w:ascii="Tahoma" w:hAnsi="Tahoma" w:cs="Tahoma"/>
      <w:sz w:val="16"/>
      <w:szCs w:val="16"/>
      <w:lang w:val="tr-TR"/>
    </w:rPr>
  </w:style>
  <w:style w:type="table" w:styleId="TableGrid">
    <w:name w:val="Table Grid"/>
    <w:basedOn w:val="TableNormal"/>
    <w:uiPriority w:val="59"/>
    <w:rsid w:val="00FE5E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5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8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BF7250-ABED-4AC9-9882-E55F10109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D678F71A</Template>
  <TotalTime>0</TotalTime>
  <Pages>1</Pages>
  <Words>75</Words>
  <Characters>431</Characters>
  <Application>Microsoft Office Word</Application>
  <DocSecurity>4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YTU CE Dept.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 Tevfik INAN</dc:creator>
  <cp:lastModifiedBy>A. Tevfik INAN</cp:lastModifiedBy>
  <cp:revision>2</cp:revision>
  <dcterms:created xsi:type="dcterms:W3CDTF">2014-01-07T06:56:00Z</dcterms:created>
  <dcterms:modified xsi:type="dcterms:W3CDTF">2014-01-07T06:56:00Z</dcterms:modified>
</cp:coreProperties>
</file>